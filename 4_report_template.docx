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FDE65" w14:textId="399E40D1" w:rsidR="00D417B0" w:rsidRPr="00634325" w:rsidRDefault="53328F4A" w:rsidP="001407BB">
      <w:pPr>
        <w:pStyle w:val="hpePaper-Title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Paper Title</w:t>
      </w:r>
    </w:p>
    <w:p w14:paraId="2BAFDE66" w14:textId="59C4DA9C" w:rsidR="00D417B0" w:rsidRPr="00634325" w:rsidRDefault="53328F4A" w:rsidP="00EE4328">
      <w:pPr>
        <w:pStyle w:val="hpeAuthors"/>
        <w:spacing w:after="0" w:line="300" w:lineRule="auto"/>
      </w:pPr>
      <w:r w:rsidRPr="00634325">
        <w:t xml:space="preserve">Author(s) Names here </w:t>
      </w:r>
    </w:p>
    <w:p w14:paraId="2BAFDE68" w14:textId="054C4377" w:rsidR="00D417B0" w:rsidRPr="00634325" w:rsidRDefault="53328F4A" w:rsidP="00EE4328">
      <w:pPr>
        <w:pStyle w:val="hpeAuthors"/>
        <w:spacing w:after="0" w:line="300" w:lineRule="auto"/>
      </w:pPr>
      <w:r w:rsidRPr="00634325">
        <w:t xml:space="preserve">Email Addresses </w:t>
      </w:r>
    </w:p>
    <w:p w14:paraId="2BAFDE69" w14:textId="77777777" w:rsidR="00D417B0" w:rsidRPr="00634325" w:rsidRDefault="53328F4A" w:rsidP="00EE4328">
      <w:pPr>
        <w:pStyle w:val="hpeHeading0"/>
        <w:spacing w:line="300" w:lineRule="auto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Abstract</w:t>
      </w:r>
    </w:p>
    <w:p w14:paraId="5F5A4D92" w14:textId="07A8567B" w:rsidR="00A941E8" w:rsidRPr="00634325" w:rsidRDefault="00A941E8" w:rsidP="00367251">
      <w:pPr>
        <w:pStyle w:val="hpeHeading1"/>
        <w:rPr>
          <w:rFonts w:ascii="Times New Roman" w:hAnsi="Times New Roman" w:cs="Times New Roman"/>
          <w:b w:val="0"/>
          <w:i/>
          <w:sz w:val="22"/>
          <w:szCs w:val="22"/>
        </w:rPr>
      </w:pPr>
      <w:r w:rsidRPr="00634325">
        <w:rPr>
          <w:rFonts w:ascii="Times New Roman" w:hAnsi="Times New Roman" w:cs="Times New Roman"/>
          <w:b w:val="0"/>
          <w:i/>
          <w:sz w:val="22"/>
          <w:szCs w:val="22"/>
        </w:rPr>
        <w:t>1 sentence explaining the purpose and importance of the work. 1-2 sentences describing the methods. 2-3 sentences describing the results and conclusions</w:t>
      </w:r>
      <w:r w:rsidR="00634325">
        <w:rPr>
          <w:rFonts w:ascii="Times New Roman" w:hAnsi="Times New Roman" w:cs="Times New Roman"/>
          <w:b w:val="0"/>
          <w:i/>
          <w:sz w:val="22"/>
          <w:szCs w:val="22"/>
        </w:rPr>
        <w:t>.</w:t>
      </w:r>
    </w:p>
    <w:p w14:paraId="2BAFDE6B" w14:textId="3675C6D9" w:rsidR="00290A65" w:rsidRPr="00634325" w:rsidRDefault="00A941E8" w:rsidP="00367251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Introduction</w:t>
      </w:r>
    </w:p>
    <w:p w14:paraId="7E0D7451" w14:textId="77777777" w:rsidR="00A941E8" w:rsidRPr="00634325" w:rsidRDefault="00A941E8" w:rsidP="53328F4A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>State the purpose and explain the importance of the work</w:t>
      </w:r>
    </w:p>
    <w:p w14:paraId="2BAFDE6D" w14:textId="37CAE705" w:rsidR="00290A65" w:rsidRPr="00634325" w:rsidRDefault="00A941E8" w:rsidP="53328F4A">
      <w:pPr>
        <w:pStyle w:val="hpeHeading1"/>
        <w:rPr>
          <w:rStyle w:val="Symbol"/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Methods</w:t>
      </w:r>
    </w:p>
    <w:p w14:paraId="578C2F7A" w14:textId="77777777" w:rsidR="00A941E8" w:rsidRPr="00634325" w:rsidRDefault="00A941E8" w:rsidP="00254F42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>Describe the data preparation process. Describe the methods and tools used in the analysis.</w:t>
      </w:r>
    </w:p>
    <w:p w14:paraId="2BAFDE6F" w14:textId="2818B95F" w:rsidR="00290A65" w:rsidRPr="00634325" w:rsidRDefault="00A941E8" w:rsidP="00254F42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Results</w:t>
      </w:r>
    </w:p>
    <w:p w14:paraId="2A4A7ED0" w14:textId="77777777" w:rsidR="00A941E8" w:rsidRPr="00634325" w:rsidRDefault="00A941E8" w:rsidP="00290A65">
      <w:pPr>
        <w:pStyle w:val="hpeHeading1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>Provide the charts of ROC, Precision-Recall, and Gain. Describe the characteristics of the buyers based on the attributes in the data.</w:t>
      </w:r>
    </w:p>
    <w:p w14:paraId="2BAFDE71" w14:textId="0F938B0F" w:rsidR="00290A65" w:rsidRPr="00634325" w:rsidRDefault="00A941E8" w:rsidP="00290A65">
      <w:pPr>
        <w:pStyle w:val="hpeHeading1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Conclusions</w:t>
      </w:r>
    </w:p>
    <w:p w14:paraId="54575991" w14:textId="77777777" w:rsidR="00A941E8" w:rsidRPr="00634325" w:rsidRDefault="00A941E8" w:rsidP="00A941E8">
      <w:pPr>
        <w:pStyle w:val="hpereferences"/>
        <w:jc w:val="left"/>
        <w:rPr>
          <w:rFonts w:ascii="Times New Roman" w:hAnsi="Times New Roman" w:cs="Times New Roman"/>
          <w:b w:val="0"/>
          <w:sz w:val="22"/>
        </w:rPr>
      </w:pPr>
      <w:r w:rsidRPr="00634325">
        <w:rPr>
          <w:rFonts w:ascii="Times New Roman" w:hAnsi="Times New Roman" w:cs="Times New Roman"/>
          <w:b w:val="0"/>
          <w:sz w:val="22"/>
        </w:rPr>
        <w:t>Summarize the results. Discuss the limitations. Discuss the recommendations for the next step.</w:t>
      </w:r>
    </w:p>
    <w:p w14:paraId="2BAFDE78" w14:textId="5948AE66" w:rsidR="004B2D38" w:rsidRPr="00634325" w:rsidRDefault="53328F4A" w:rsidP="00367251">
      <w:pPr>
        <w:pStyle w:val="hpereferences"/>
        <w:rPr>
          <w:rFonts w:ascii="Times New Roman" w:hAnsi="Times New Roman" w:cs="Times New Roman"/>
        </w:rPr>
      </w:pPr>
      <w:r w:rsidRPr="00634325">
        <w:rPr>
          <w:rFonts w:ascii="Times New Roman" w:hAnsi="Times New Roman" w:cs="Times New Roman"/>
        </w:rPr>
        <w:t>References</w:t>
      </w:r>
    </w:p>
    <w:p w14:paraId="2BAFDE79" w14:textId="17C1E1F2" w:rsidR="004B2D38" w:rsidRPr="00634325" w:rsidRDefault="00A941E8" w:rsidP="003F21AD">
      <w:pPr>
        <w:pStyle w:val="hperefsbody"/>
      </w:pPr>
      <w:r w:rsidRPr="00634325">
        <w:t>Cite the references here</w:t>
      </w:r>
    </w:p>
    <w:p w14:paraId="2BAFDE7A" w14:textId="77777777" w:rsidR="00EE4328" w:rsidRDefault="00EE4328" w:rsidP="003F21AD">
      <w:pPr>
        <w:pStyle w:val="hperefsbody"/>
      </w:pPr>
    </w:p>
    <w:p w14:paraId="2BAFDE7B" w14:textId="77777777" w:rsidR="00EE4328" w:rsidRPr="003F21AD" w:rsidRDefault="00EE4328" w:rsidP="003F21AD">
      <w:pPr>
        <w:pStyle w:val="hperefsbody"/>
      </w:pPr>
    </w:p>
    <w:p w14:paraId="2BAFDE7C" w14:textId="77777777" w:rsidR="00D877C3" w:rsidRDefault="00D877C3" w:rsidP="00D51B97">
      <w:pPr>
        <w:pStyle w:val="hpeHeading1"/>
      </w:pPr>
    </w:p>
    <w:p w14:paraId="2BAFDE7D" w14:textId="77777777" w:rsidR="00290A65" w:rsidRDefault="00290A65" w:rsidP="00D877C3">
      <w:pPr>
        <w:pStyle w:val="hpeBody"/>
      </w:pPr>
    </w:p>
    <w:sectPr w:rsidR="00290A65" w:rsidSect="006343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F6313" w14:textId="77777777" w:rsidR="00A62E0D" w:rsidRDefault="00A62E0D">
      <w:r>
        <w:separator/>
      </w:r>
    </w:p>
  </w:endnote>
  <w:endnote w:type="continuationSeparator" w:id="0">
    <w:p w14:paraId="577CE7BC" w14:textId="77777777" w:rsidR="00A62E0D" w:rsidRDefault="00A6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9E79F" w14:textId="77777777" w:rsidR="00B117D5" w:rsidRDefault="00B11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35600"/>
      <w:docPartObj>
        <w:docPartGallery w:val="Page Numbers (Bottom of Page)"/>
        <w:docPartUnique/>
      </w:docPartObj>
    </w:sdtPr>
    <w:sdtEndPr/>
    <w:sdtContent>
      <w:p w14:paraId="2BAFDE85" w14:textId="2FC44687" w:rsidR="00C17CA1" w:rsidRDefault="001C6E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F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AFDE86" w14:textId="77777777" w:rsidR="00BA0F6C" w:rsidRPr="00EE4328" w:rsidRDefault="00BA0F6C" w:rsidP="00EE4328">
    <w:pPr>
      <w:pStyle w:val="Footer"/>
      <w:rPr>
        <w:color w:val="A6A6A6" w:themeColor="background1" w:themeShade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1E09F" w14:textId="77777777" w:rsidR="00B117D5" w:rsidRDefault="00B1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797D8" w14:textId="77777777" w:rsidR="00A62E0D" w:rsidRDefault="00A62E0D">
      <w:r>
        <w:separator/>
      </w:r>
    </w:p>
  </w:footnote>
  <w:footnote w:type="continuationSeparator" w:id="0">
    <w:p w14:paraId="2374A869" w14:textId="77777777" w:rsidR="00A62E0D" w:rsidRDefault="00A62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F692C" w14:textId="77777777" w:rsidR="00B117D5" w:rsidRDefault="00B11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148D" w14:textId="77777777" w:rsidR="00B117D5" w:rsidRDefault="00B11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6A025" w14:textId="77777777" w:rsidR="00B117D5" w:rsidRDefault="00B117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38"/>
    <w:rsid w:val="00012FD5"/>
    <w:rsid w:val="000213A3"/>
    <w:rsid w:val="00093A70"/>
    <w:rsid w:val="000B492D"/>
    <w:rsid w:val="00126E42"/>
    <w:rsid w:val="001407BB"/>
    <w:rsid w:val="001427BD"/>
    <w:rsid w:val="001A0AF6"/>
    <w:rsid w:val="001A2C72"/>
    <w:rsid w:val="001A3BC5"/>
    <w:rsid w:val="001C6E57"/>
    <w:rsid w:val="00200D47"/>
    <w:rsid w:val="002030F0"/>
    <w:rsid w:val="00236CFD"/>
    <w:rsid w:val="0023784E"/>
    <w:rsid w:val="00254F42"/>
    <w:rsid w:val="00262CE0"/>
    <w:rsid w:val="002668AC"/>
    <w:rsid w:val="00285E65"/>
    <w:rsid w:val="00290A65"/>
    <w:rsid w:val="002C1717"/>
    <w:rsid w:val="002E00BA"/>
    <w:rsid w:val="002E6125"/>
    <w:rsid w:val="00321303"/>
    <w:rsid w:val="00367251"/>
    <w:rsid w:val="0039304C"/>
    <w:rsid w:val="003E04F2"/>
    <w:rsid w:val="003F21AD"/>
    <w:rsid w:val="003F4EA6"/>
    <w:rsid w:val="00456EFE"/>
    <w:rsid w:val="004B2D38"/>
    <w:rsid w:val="0058228F"/>
    <w:rsid w:val="005B3ECD"/>
    <w:rsid w:val="005D40C9"/>
    <w:rsid w:val="005F65C8"/>
    <w:rsid w:val="00617010"/>
    <w:rsid w:val="00627CC1"/>
    <w:rsid w:val="006336BC"/>
    <w:rsid w:val="00634325"/>
    <w:rsid w:val="00670D2D"/>
    <w:rsid w:val="006812ED"/>
    <w:rsid w:val="0069639D"/>
    <w:rsid w:val="00734F20"/>
    <w:rsid w:val="007565EF"/>
    <w:rsid w:val="007A2E3F"/>
    <w:rsid w:val="007A500F"/>
    <w:rsid w:val="007C4315"/>
    <w:rsid w:val="007C5995"/>
    <w:rsid w:val="00831F77"/>
    <w:rsid w:val="00855F10"/>
    <w:rsid w:val="00856964"/>
    <w:rsid w:val="00857DAB"/>
    <w:rsid w:val="008626D6"/>
    <w:rsid w:val="008752AC"/>
    <w:rsid w:val="008A4766"/>
    <w:rsid w:val="008E5DDB"/>
    <w:rsid w:val="0090703A"/>
    <w:rsid w:val="009164E4"/>
    <w:rsid w:val="009279FB"/>
    <w:rsid w:val="00936B1B"/>
    <w:rsid w:val="009660B2"/>
    <w:rsid w:val="00984AAB"/>
    <w:rsid w:val="00A044A2"/>
    <w:rsid w:val="00A20770"/>
    <w:rsid w:val="00A44027"/>
    <w:rsid w:val="00A50F18"/>
    <w:rsid w:val="00A62E0D"/>
    <w:rsid w:val="00A67073"/>
    <w:rsid w:val="00A941E8"/>
    <w:rsid w:val="00AD47C8"/>
    <w:rsid w:val="00B104E4"/>
    <w:rsid w:val="00B117D5"/>
    <w:rsid w:val="00B33C9A"/>
    <w:rsid w:val="00B553E3"/>
    <w:rsid w:val="00BA0F6C"/>
    <w:rsid w:val="00BD2178"/>
    <w:rsid w:val="00BE4418"/>
    <w:rsid w:val="00C17CA1"/>
    <w:rsid w:val="00C37661"/>
    <w:rsid w:val="00C76E1B"/>
    <w:rsid w:val="00C811B6"/>
    <w:rsid w:val="00D260C6"/>
    <w:rsid w:val="00D3151E"/>
    <w:rsid w:val="00D417B0"/>
    <w:rsid w:val="00D51B97"/>
    <w:rsid w:val="00D626A5"/>
    <w:rsid w:val="00D877C3"/>
    <w:rsid w:val="00DC3EC7"/>
    <w:rsid w:val="00DD0E8A"/>
    <w:rsid w:val="00DF0D7D"/>
    <w:rsid w:val="00EE4328"/>
    <w:rsid w:val="00F3758E"/>
    <w:rsid w:val="00F8633F"/>
    <w:rsid w:val="00FA7330"/>
    <w:rsid w:val="00FB62A2"/>
    <w:rsid w:val="00FF11CE"/>
    <w:rsid w:val="53328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FDE65"/>
  <w15:docId w15:val="{CD04E93E-DC37-4E3D-AA68-51B63B0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766"/>
    <w:pPr>
      <w:widowControl w:val="0"/>
      <w:autoSpaceDE w:val="0"/>
      <w:autoSpaceDN w:val="0"/>
      <w:adjustRightInd w:val="0"/>
    </w:pPr>
    <w:rPr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4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eAbstract">
    <w:name w:val="_hpe_Abstract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i/>
      <w:color w:val="000000"/>
    </w:rPr>
  </w:style>
  <w:style w:type="paragraph" w:customStyle="1" w:styleId="hpeAuthors">
    <w:name w:val="_hpe_Authors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color w:val="000000"/>
      <w:sz w:val="24"/>
    </w:rPr>
  </w:style>
  <w:style w:type="paragraph" w:customStyle="1" w:styleId="hpeBody">
    <w:name w:val="_hpe_Body"/>
    <w:basedOn w:val="Normal"/>
    <w:link w:val="hpeBodyChar"/>
    <w:qFormat/>
    <w:rsid w:val="000213A3"/>
    <w:pPr>
      <w:spacing w:after="120"/>
      <w:jc w:val="both"/>
    </w:pPr>
    <w:rPr>
      <w:color w:val="000000"/>
      <w:sz w:val="22"/>
    </w:rPr>
  </w:style>
  <w:style w:type="paragraph" w:customStyle="1" w:styleId="hpeCaption">
    <w:name w:val="_hpe_Caption"/>
    <w:basedOn w:val="Normal"/>
    <w:qFormat/>
    <w:rsid w:val="000213A3"/>
    <w:pPr>
      <w:spacing w:after="120"/>
      <w:jc w:val="center"/>
    </w:pPr>
    <w:rPr>
      <w:color w:val="000000"/>
    </w:rPr>
  </w:style>
  <w:style w:type="paragraph" w:customStyle="1" w:styleId="hpeHeading0">
    <w:name w:val="_hpe_Heading 0"/>
    <w:basedOn w:val="Normal"/>
    <w:next w:val="hpeAbstract"/>
    <w:link w:val="hpeHeading0Char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rFonts w:ascii="Helvetica" w:hAnsi="Helvetica" w:cs="Helvetica"/>
      <w:b/>
      <w:color w:val="000000"/>
      <w:sz w:val="28"/>
    </w:rPr>
  </w:style>
  <w:style w:type="paragraph" w:customStyle="1" w:styleId="hpeHeading1">
    <w:name w:val="_hpe_Heading 1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</w:pPr>
    <w:rPr>
      <w:rFonts w:ascii="Arial" w:hAnsi="Arial" w:cs="Arial"/>
      <w:b/>
      <w:color w:val="000000"/>
      <w:sz w:val="28"/>
    </w:rPr>
  </w:style>
  <w:style w:type="paragraph" w:customStyle="1" w:styleId="hpeHeading2">
    <w:name w:val="_hpe_Heading 2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color w:val="000000"/>
      <w:sz w:val="24"/>
    </w:rPr>
  </w:style>
  <w:style w:type="paragraph" w:customStyle="1" w:styleId="hpeHeading3">
    <w:name w:val="_hpe_Heading 3"/>
    <w:basedOn w:val="Normal"/>
    <w:next w:val="hpe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i/>
      <w:color w:val="000000"/>
      <w:sz w:val="22"/>
    </w:rPr>
  </w:style>
  <w:style w:type="paragraph" w:customStyle="1" w:styleId="hpePaper-Title">
    <w:name w:val="_hpe_Paper-Title"/>
    <w:basedOn w:val="Normal"/>
    <w:next w:val="hpeAuthors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paragraph" w:customStyle="1" w:styleId="Footnote">
    <w:name w:val="Footnote"/>
    <w:basedOn w:val="Normal"/>
    <w:rsid w:val="000213A3"/>
    <w:pPr>
      <w:tabs>
        <w:tab w:val="left" w:pos="720"/>
      </w:tabs>
      <w:ind w:left="720" w:right="360"/>
    </w:pPr>
    <w:rPr>
      <w:rFonts w:ascii="Times" w:hAnsi="Times" w:cs="Times"/>
      <w:color w:val="000000"/>
      <w:sz w:val="24"/>
    </w:rPr>
  </w:style>
  <w:style w:type="paragraph" w:customStyle="1" w:styleId="References">
    <w:name w:val="References"/>
    <w:basedOn w:val="Normal"/>
    <w:rsid w:val="000213A3"/>
    <w:pPr>
      <w:jc w:val="both"/>
    </w:pPr>
    <w:rPr>
      <w:color w:val="000000"/>
    </w:rPr>
  </w:style>
  <w:style w:type="character" w:customStyle="1" w:styleId="DefaultXREFstyle">
    <w:name w:val="Default_XREF_style"/>
    <w:rsid w:val="000213A3"/>
    <w:rPr>
      <w:color w:val="00FF00"/>
    </w:rPr>
  </w:style>
  <w:style w:type="character" w:customStyle="1" w:styleId="Symbol">
    <w:name w:val="Symbol"/>
    <w:rsid w:val="00254F42"/>
  </w:style>
  <w:style w:type="paragraph" w:styleId="Header">
    <w:name w:val="header"/>
    <w:basedOn w:val="Normal"/>
    <w:semiHidden/>
    <w:rsid w:val="000213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328"/>
    <w:pPr>
      <w:tabs>
        <w:tab w:val="center" w:pos="4320"/>
        <w:tab w:val="right" w:pos="8640"/>
      </w:tabs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5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DA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D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D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A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7010"/>
    <w:rPr>
      <w:color w:val="0000FF"/>
      <w:u w:val="single"/>
    </w:rPr>
  </w:style>
  <w:style w:type="character" w:styleId="Strong">
    <w:name w:val="Strong"/>
    <w:basedOn w:val="DefaultParagraphFont"/>
    <w:rsid w:val="008752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4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pereferences">
    <w:name w:val="_hpe_references"/>
    <w:basedOn w:val="hpeHeading0"/>
    <w:link w:val="hpereferencesChar"/>
    <w:qFormat/>
    <w:rsid w:val="00367251"/>
  </w:style>
  <w:style w:type="paragraph" w:customStyle="1" w:styleId="hperefsbody">
    <w:name w:val="_hpe_refs_body"/>
    <w:basedOn w:val="hpeBody"/>
    <w:link w:val="hperefsbodyChar"/>
    <w:qFormat/>
    <w:rsid w:val="005D40C9"/>
    <w:pPr>
      <w:jc w:val="left"/>
    </w:pPr>
    <w:rPr>
      <w:sz w:val="20"/>
      <w:szCs w:val="20"/>
    </w:rPr>
  </w:style>
  <w:style w:type="character" w:customStyle="1" w:styleId="hpeHeading0Char">
    <w:name w:val="_hpe_Heading 0 Char"/>
    <w:basedOn w:val="DefaultParagraphFont"/>
    <w:link w:val="hpeHeading0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ereferencesChar">
    <w:name w:val="_hpe_references Char"/>
    <w:basedOn w:val="hpeHeading0Char"/>
    <w:link w:val="hpereferences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eBodyChar">
    <w:name w:val="_hpe_Body Char"/>
    <w:basedOn w:val="DefaultParagraphFont"/>
    <w:link w:val="hpeBody"/>
    <w:rsid w:val="003F21AD"/>
    <w:rPr>
      <w:color w:val="000000"/>
      <w:sz w:val="22"/>
      <w:szCs w:val="24"/>
      <w:lang w:val="en-US" w:eastAsia="en-US"/>
    </w:rPr>
  </w:style>
  <w:style w:type="character" w:customStyle="1" w:styleId="hperefsbodyChar">
    <w:name w:val="_hpe_refs_body Char"/>
    <w:basedOn w:val="hpeBodyChar"/>
    <w:link w:val="hperefsbody"/>
    <w:rsid w:val="005D40C9"/>
    <w:rPr>
      <w:color w:val="000000"/>
      <w:sz w:val="22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4328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RIST~1\LOCALS~1\Temp\HPTC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87763244E20469AC1AD9F496FC6B2" ma:contentTypeVersion="9" ma:contentTypeDescription="Create a new document." ma:contentTypeScope="" ma:versionID="23c74a92edd63350dcf873f472dcf749">
  <xsd:schema xmlns:xsd="http://www.w3.org/2001/XMLSchema" xmlns:xs="http://www.w3.org/2001/XMLSchema" xmlns:p="http://schemas.microsoft.com/office/2006/metadata/properties" xmlns:ns2="4b498883-26a4-49e3-9b69-7680087a5a71" targetNamespace="http://schemas.microsoft.com/office/2006/metadata/properties" ma:root="true" ma:fieldsID="0a4535d238b0c1f6255642f6e6998360" ns2:_="">
    <xsd:import namespace="4b498883-26a4-49e3-9b69-7680087a5a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98883-26a4-49e3-9b69-7680087a5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AECB8-0FD5-456E-8F36-18684AEE2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5D616-F11F-45A7-A825-3A981B2FC4F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863C5A8-263D-46D4-A56D-8E31E2850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98883-26a4-49e3-9b69-7680087a5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HPTC2003.dot</Template>
  <TotalTime>177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HP Tech Con</vt:lpstr>
    </vt:vector>
  </TitlesOfParts>
  <Company>dotPS Document Production Services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HP Tech Con</dc:title>
  <dc:creator>ChristenseJ</dc:creator>
  <cp:lastModifiedBy>Zhang, Lili</cp:lastModifiedBy>
  <cp:revision>3</cp:revision>
  <cp:lastPrinted>2009-09-14T14:56:00Z</cp:lastPrinted>
  <dcterms:created xsi:type="dcterms:W3CDTF">2022-01-14T02:39:00Z</dcterms:created>
  <dcterms:modified xsi:type="dcterms:W3CDTF">2022-01-14T18:53:00Z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0x0101000FD87763244E20469AC1AD9F496FC6B2</vt:lpwstr>
  </property>
  <property fmtid="{D5CDD505-2E9C-101B-9397-08002B2CF9AE}" pid="3" name="Order">
    <vt:r8>400</vt:r8>
  </property>
  <property fmtid="{D5CDD505-2E9C-101B-9397-08002B2CF9AE}" pid="4" name="TemplateUrl">
    <vt:lpwstr/>
  </property>
  <property fmtid="{D5CDD505-2E9C-101B-9397-08002B2CF9AE}" pid="5" name="_CopySource">
    <vt:lpwstr/>
  </property>
  <property fmtid="{D5CDD505-2E9C-101B-9397-08002B2CF9AE}" pid="6" name="xd_ProgID">
    <vt:lpwstr/>
  </property>
</Properties>
</file>